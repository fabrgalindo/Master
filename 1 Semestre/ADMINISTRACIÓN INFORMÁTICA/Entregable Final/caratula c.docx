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76" w:rsidRDefault="00A07E80"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3335" r="17145" b="12700"/>
                <wp:wrapNone/>
                <wp:docPr id="1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D74E7" id="Oval 37" o:spid="_x0000_s1026" style="position:absolute;margin-left:61.45pt;margin-top:-35.7pt;width:316.7pt;height:316.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4CC79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" filled="f" strokecolor="white [3212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4279265</wp:posOffset>
                </wp:positionV>
                <wp:extent cx="4022090" cy="4022090"/>
                <wp:effectExtent l="18415" t="12065" r="17145" b="13970"/>
                <wp:wrapNone/>
                <wp:docPr id="1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CA46C9" id="Oval 42" o:spid="_x0000_s1026" style="position:absolute;margin-left:61.45pt;margin-top:336.95pt;width:316.7pt;height:316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" filled="f" strokecolor="white [3212]" strokeweight="1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3335" r="10795" b="6350"/>
                <wp:wrapNone/>
                <wp:docPr id="1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F728E6" id="Oval 38" o:spid="_x0000_s1026" style="position:absolute;margin-left:73.45pt;margin-top:-23.7pt;width:304.45pt;height:304.4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+dEiwIAACY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Agf50S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240665</wp:posOffset>
                </wp:positionV>
                <wp:extent cx="2571750" cy="676275"/>
                <wp:effectExtent l="0" t="254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E80" w:rsidRDefault="00A07E80" w:rsidP="00A07E80">
                            <w:pPr>
                              <w:pStyle w:val="CDDate"/>
                              <w:jc w:val="center"/>
                            </w:pPr>
                            <w:r w:rsidRPr="00A07E80">
                              <w:t xml:space="preserve">IPN  </w:t>
                            </w:r>
                          </w:p>
                          <w:p w:rsidR="00A07E80" w:rsidRDefault="00A07E80" w:rsidP="00A07E80">
                            <w:pPr>
                              <w:pStyle w:val="CDDate"/>
                              <w:jc w:val="center"/>
                            </w:pPr>
                            <w:r w:rsidRPr="00A07E80">
                              <w:t>UPIICSA</w:t>
                            </w:r>
                          </w:p>
                          <w:p w:rsidR="00974F76" w:rsidRDefault="00D6462E">
                            <w:pPr>
                              <w:pStyle w:val="CDDate"/>
                            </w:pPr>
                            <w:sdt>
                              <w:sdtPr>
                                <w:id w:val="-1736387488"/>
                                <w:placeholder>
                                  <w:docPart w:val="A4ED011D04F045FAAD66C52960BD5589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8T00:00:00Z">
                                  <w:dateFormat w:val="M.d.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0094D">
                                  <w:t>12.8.2015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4pt;margin-top:18.95pt;width:202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iCtAIAALo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" filled="f" stroked="f">
                <v:textbox>
                  <w:txbxContent>
                    <w:p w:rsidR="00A07E80" w:rsidRDefault="00A07E80" w:rsidP="00A07E80">
                      <w:pPr>
                        <w:pStyle w:val="CDDate"/>
                        <w:jc w:val="center"/>
                      </w:pPr>
                      <w:r w:rsidRPr="00A07E80">
                        <w:t xml:space="preserve">IPN  </w:t>
                      </w:r>
                    </w:p>
                    <w:p w:rsidR="00A07E80" w:rsidRDefault="00A07E80" w:rsidP="00A07E80">
                      <w:pPr>
                        <w:pStyle w:val="CDDate"/>
                        <w:jc w:val="center"/>
                      </w:pPr>
                      <w:r w:rsidRPr="00A07E80">
                        <w:t>UPIICSA</w:t>
                      </w:r>
                    </w:p>
                    <w:p w:rsidR="00974F76" w:rsidRDefault="00D6462E">
                      <w:pPr>
                        <w:pStyle w:val="CDDate"/>
                      </w:pPr>
                      <w:sdt>
                        <w:sdtPr>
                          <w:id w:val="-1736387488"/>
                          <w:placeholder>
                            <w:docPart w:val="A4ED011D04F045FAAD66C52960BD558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12-08T00:00:00Z">
                            <w:dateFormat w:val="M.d.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0094D">
                            <w:t>12.8.2015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4973320</wp:posOffset>
                </wp:positionV>
                <wp:extent cx="2571750" cy="676275"/>
                <wp:effectExtent l="0" t="1270" r="0" b="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alias w:val="Title"/>
                              <w:id w:val="187751644"/>
                              <w:placeholder>
                                <w:docPart w:val="79B2929D08B64A569B772DAC70D068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74F76" w:rsidRDefault="0000094D" w:rsidP="00D74DF2">
                                <w:pPr>
                                  <w:pStyle w:val="CDTitle"/>
                                  <w:jc w:val="center"/>
                                </w:pPr>
                                <w:r>
                                  <w:rPr>
                                    <w:lang w:val="es-MX"/>
                                  </w:rPr>
                                  <w:t>IPN  UPIICSA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ahoma" w:hAnsi="Tahoma" w:cs="Tahoma"/>
                                <w:b/>
                                <w:color w:val="808080"/>
                                <w:szCs w:val="20"/>
                              </w:rPr>
                              <w:id w:val="2937520"/>
                              <w:placeholder>
                                <w:docPart w:val="03E7DCC79B69442C8980421A09B0F4B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08T00:00:00Z">
                                <w:dateFormat w:val="M.d.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4F76" w:rsidRDefault="0000094D">
                                <w:pPr>
                                  <w:pStyle w:val="CDDate"/>
                                  <w:rPr>
                                    <w:rFonts w:ascii="Tahoma" w:hAnsi="Tahoma" w:cs="Tahoma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808080"/>
                                    <w:szCs w:val="20"/>
                                  </w:rPr>
                                  <w:t>12.8.2015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margin-left:114pt;margin-top:391.6pt;width:202.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FPuAIAAMI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" filled="f" stroked="f">
                <v:textbox>
                  <w:txbxContent>
                    <w:sdt>
                      <w:sdtPr>
                        <w:alias w:val="Title"/>
                        <w:id w:val="187751644"/>
                        <w:placeholder>
                          <w:docPart w:val="79B2929D08B64A569B772DAC70D0689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74F76" w:rsidRDefault="0000094D" w:rsidP="00D74DF2">
                          <w:pPr>
                            <w:pStyle w:val="CDTitle"/>
                            <w:jc w:val="center"/>
                          </w:pPr>
                          <w:r>
                            <w:rPr>
                              <w:lang w:val="es-MX"/>
                            </w:rPr>
                            <w:t>IPN  UPIICSA</w:t>
                          </w:r>
                        </w:p>
                      </w:sdtContent>
                    </w:sdt>
                    <w:sdt>
                      <w:sdtPr>
                        <w:rPr>
                          <w:rFonts w:ascii="Tahoma" w:hAnsi="Tahoma" w:cs="Tahoma"/>
                          <w:b/>
                          <w:color w:val="808080"/>
                          <w:szCs w:val="20"/>
                        </w:rPr>
                        <w:id w:val="2937520"/>
                        <w:placeholder>
                          <w:docPart w:val="03E7DCC79B69442C8980421A09B0F4B0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08T00:00:00Z">
                          <w:dateFormat w:val="M.d.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74F76" w:rsidRDefault="0000094D">
                          <w:pPr>
                            <w:pStyle w:val="CDDate"/>
                            <w:rPr>
                              <w:rFonts w:ascii="Tahoma" w:hAnsi="Tahoma" w:cs="Tahoma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color w:val="808080"/>
                              <w:szCs w:val="20"/>
                            </w:rPr>
                            <w:t>12.8.2015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D979B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7C934" id="Oval 3" o:spid="_x0000_s1026" style="position:absolute;margin-left:156.55pt;margin-top:67.95pt;width:116.65pt;height:1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" fillcolor="white [3212]" strokecolor="#969696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2515870</wp:posOffset>
                </wp:positionV>
                <wp:extent cx="2571750" cy="704850"/>
                <wp:effectExtent l="0" t="127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F76" w:rsidRPr="00A07E80" w:rsidRDefault="0000094D">
                            <w:pPr>
                              <w:pStyle w:val="Description"/>
                              <w:rPr>
                                <w:lang w:val="es-MX"/>
                              </w:rPr>
                            </w:pPr>
                            <w:r w:rsidRPr="00A07E80">
                              <w:rPr>
                                <w:lang w:val="es-MX"/>
                              </w:rPr>
                              <w:t>ADMINISTRACIÓN INFORMÁTICA</w:t>
                            </w:r>
                          </w:p>
                          <w:p w:rsidR="0000094D" w:rsidRDefault="0000094D">
                            <w:pPr>
                              <w:pStyle w:val="Description"/>
                              <w:rPr>
                                <w:lang w:val="es-MX"/>
                              </w:rPr>
                            </w:pPr>
                            <w:r w:rsidRPr="0000094D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rofes</w:t>
                            </w:r>
                            <w:r w:rsidRPr="0000094D">
                              <w:rPr>
                                <w:lang w:val="es-MX"/>
                              </w:rPr>
                              <w:t xml:space="preserve">or: M. en C. Pilar </w:t>
                            </w:r>
                            <w:proofErr w:type="spellStart"/>
                            <w:r w:rsidRPr="0000094D">
                              <w:rPr>
                                <w:lang w:val="es-MX"/>
                              </w:rPr>
                              <w:t>Goméz</w:t>
                            </w:r>
                            <w:proofErr w:type="spellEnd"/>
                            <w:r w:rsidRPr="0000094D">
                              <w:rPr>
                                <w:lang w:val="es-MX"/>
                              </w:rPr>
                              <w:t xml:space="preserve"> Miranda</w:t>
                            </w:r>
                          </w:p>
                          <w:p w:rsidR="0000094D" w:rsidRPr="0000094D" w:rsidRDefault="0000094D">
                            <w:pPr>
                              <w:pStyle w:val="Description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Alumno</w:t>
                            </w:r>
                            <w:r w:rsidR="00A07E80">
                              <w:rPr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 xml:space="preserve"> Fabián Ramírez Galindo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14pt;margin-top:198.1pt;width:202.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/4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" filled="f" stroked="f">
                <v:textbox>
                  <w:txbxContent>
                    <w:p w:rsidR="00974F76" w:rsidRPr="00A07E80" w:rsidRDefault="0000094D">
                      <w:pPr>
                        <w:pStyle w:val="Description"/>
                        <w:rPr>
                          <w:lang w:val="es-MX"/>
                        </w:rPr>
                      </w:pPr>
                      <w:r w:rsidRPr="00A07E80">
                        <w:rPr>
                          <w:lang w:val="es-MX"/>
                        </w:rPr>
                        <w:t>ADMINISTRACIÓN INFORMÁTICA</w:t>
                      </w:r>
                    </w:p>
                    <w:p w:rsidR="0000094D" w:rsidRDefault="0000094D">
                      <w:pPr>
                        <w:pStyle w:val="Description"/>
                        <w:rPr>
                          <w:lang w:val="es-MX"/>
                        </w:rPr>
                      </w:pPr>
                      <w:r w:rsidRPr="0000094D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rofes</w:t>
                      </w:r>
                      <w:r w:rsidRPr="0000094D">
                        <w:rPr>
                          <w:lang w:val="es-MX"/>
                        </w:rPr>
                        <w:t xml:space="preserve">or: M. en C. Pilar </w:t>
                      </w:r>
                      <w:proofErr w:type="spellStart"/>
                      <w:r w:rsidRPr="0000094D">
                        <w:rPr>
                          <w:lang w:val="es-MX"/>
                        </w:rPr>
                        <w:t>Goméz</w:t>
                      </w:r>
                      <w:proofErr w:type="spellEnd"/>
                      <w:r w:rsidRPr="0000094D">
                        <w:rPr>
                          <w:lang w:val="es-MX"/>
                        </w:rPr>
                        <w:t xml:space="preserve"> Miranda</w:t>
                      </w:r>
                    </w:p>
                    <w:p w:rsidR="0000094D" w:rsidRPr="0000094D" w:rsidRDefault="0000094D">
                      <w:pPr>
                        <w:pStyle w:val="Description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Alumno</w:t>
                      </w:r>
                      <w:r w:rsidR="00A07E80">
                        <w:rPr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 xml:space="preserve"> Fabián Ramírez Galindo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3CDDC"/>
                            </a:gs>
                            <a:gs pos="5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93CDDC"/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5DAA9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" fillcolor="#93cddc" strokecolor="#969696" strokeweight="2.25pt">
                <v:fill color2="#c4d6a0 [1942]" rotate="t" angle="45" focus="50%" type="gradient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88C77" id="Oval 47" o:spid="_x0000_s1026" style="position:absolute;margin-left:53.05pt;margin-top:337.5pt;width:324pt;height:32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6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C7BA4" id="Oval 45" o:spid="_x0000_s1026" style="position:absolute;margin-left:156.55pt;margin-top:440.6pt;width:116.65pt;height:116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" fillcolor="white [3212]" strokecolor="#969696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7248525</wp:posOffset>
                </wp:positionV>
                <wp:extent cx="2571750" cy="704850"/>
                <wp:effectExtent l="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DF2" w:rsidRDefault="00D74DF2" w:rsidP="00FC7DC4">
                            <w:pPr>
                              <w:pStyle w:val="Description"/>
                              <w:jc w:val="center"/>
                              <w:rPr>
                                <w:lang w:val="es-MX"/>
                              </w:rPr>
                            </w:pPr>
                            <w:r w:rsidRPr="00A07E80">
                              <w:rPr>
                                <w:lang w:val="es-MX"/>
                              </w:rPr>
                              <w:t>ADMINISTRACIÓN INFORMÁTICA</w:t>
                            </w:r>
                          </w:p>
                          <w:p w:rsidR="00D74DF2" w:rsidRDefault="00D74DF2">
                            <w:pPr>
                              <w:pStyle w:val="Description"/>
                              <w:rPr>
                                <w:lang w:val="es-MX"/>
                              </w:rPr>
                            </w:pPr>
                            <w:r w:rsidRPr="0000094D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rofes</w:t>
                            </w:r>
                            <w:r w:rsidRPr="0000094D">
                              <w:rPr>
                                <w:lang w:val="es-MX"/>
                              </w:rPr>
                              <w:t xml:space="preserve">or: M. en C. Pilar </w:t>
                            </w:r>
                            <w:proofErr w:type="spellStart"/>
                            <w:r w:rsidRPr="0000094D">
                              <w:rPr>
                                <w:lang w:val="es-MX"/>
                              </w:rPr>
                              <w:t>Goméz</w:t>
                            </w:r>
                            <w:proofErr w:type="spellEnd"/>
                            <w:r w:rsidRPr="0000094D">
                              <w:rPr>
                                <w:lang w:val="es-MX"/>
                              </w:rPr>
                              <w:t xml:space="preserve"> Miranda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974F76" w:rsidRPr="00D74DF2" w:rsidRDefault="00D74DF2">
                            <w:pPr>
                              <w:pStyle w:val="Description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Alumno: Fabián Ramírez Galindo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6462E" w:rsidRPr="00D74DF2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114pt;margin-top:570.75pt;width:202.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Sa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" filled="f" stroked="f">
                <v:textbox>
                  <w:txbxContent>
                    <w:p w:rsidR="00D74DF2" w:rsidRDefault="00D74DF2" w:rsidP="00FC7DC4">
                      <w:pPr>
                        <w:pStyle w:val="Description"/>
                        <w:jc w:val="center"/>
                        <w:rPr>
                          <w:lang w:val="es-MX"/>
                        </w:rPr>
                      </w:pPr>
                      <w:r w:rsidRPr="00A07E80">
                        <w:rPr>
                          <w:lang w:val="es-MX"/>
                        </w:rPr>
                        <w:t>ADMINISTRACIÓN INFORMÁTICA</w:t>
                      </w:r>
                    </w:p>
                    <w:p w:rsidR="00D74DF2" w:rsidRDefault="00D74DF2">
                      <w:pPr>
                        <w:pStyle w:val="Description"/>
                        <w:rPr>
                          <w:lang w:val="es-MX"/>
                        </w:rPr>
                      </w:pPr>
                      <w:r w:rsidRPr="0000094D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rofes</w:t>
                      </w:r>
                      <w:r w:rsidRPr="0000094D">
                        <w:rPr>
                          <w:lang w:val="es-MX"/>
                        </w:rPr>
                        <w:t xml:space="preserve">or: M. en C. Pilar </w:t>
                      </w:r>
                      <w:proofErr w:type="spellStart"/>
                      <w:r w:rsidRPr="0000094D">
                        <w:rPr>
                          <w:lang w:val="es-MX"/>
                        </w:rPr>
                        <w:t>Goméz</w:t>
                      </w:r>
                      <w:proofErr w:type="spellEnd"/>
                      <w:r w:rsidRPr="0000094D">
                        <w:rPr>
                          <w:lang w:val="es-MX"/>
                        </w:rPr>
                        <w:t xml:space="preserve"> Miranda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:rsidR="00974F76" w:rsidRPr="00D74DF2" w:rsidRDefault="00D74DF2">
                      <w:pPr>
                        <w:pStyle w:val="Description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Alumno: Fabián Ramírez Galindo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D6462E" w:rsidRPr="00D74DF2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rgbClr val="F9C499"/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</a:gra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3E32E2" id="Oval 41" o:spid="_x0000_s1026" style="position:absolute;margin-left:53.05pt;margin-top:337.5pt;width:324pt;height:32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" fillcolor="#b2a3c6 [1943]" strokecolor="#969696" strokeweight="2.25pt">
                <v:fill color2="#f9c499" rotate="t" angle="45" focus="50%" type="gradient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5595620</wp:posOffset>
                </wp:positionV>
                <wp:extent cx="1481455" cy="1481455"/>
                <wp:effectExtent l="16510" t="23495" r="16510" b="19050"/>
                <wp:wrapNone/>
                <wp:docPr id="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6E557" id="Oval 35" o:spid="_x0000_s1026" style="position:absolute;margin-left:156.55pt;margin-top:440.6pt;width:116.65pt;height:116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" fillcolor="white [3212]" strokecolor="#969696" strokeweight="2.2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4286250</wp:posOffset>
                </wp:positionV>
                <wp:extent cx="4114800" cy="4114800"/>
                <wp:effectExtent l="16510" t="19050" r="21590" b="19050"/>
                <wp:wrapNone/>
                <wp:docPr id="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C423C5" id="Oval 34" o:spid="_x0000_s1026" style="position:absolute;margin-left:53.05pt;margin-top:337.5pt;width:324pt;height:324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" filled="f" fillcolor="#4bacc6 [3208]" strokecolor="#969696" strokeweight="2.25pt">
                <v:fill opacity=".5" o:opacity2=".5" rotate="t" angle="45" focus="50%" type="gradient"/>
              </v:oval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5594985</wp:posOffset>
                </wp:positionV>
                <wp:extent cx="1481455" cy="1481455"/>
                <wp:effectExtent l="15875" t="22860" r="17145" b="1968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6481C" id="Oval 9" o:spid="_x0000_s1026" style="position:absolute;margin-left:156.5pt;margin-top:440.55pt;width:116.65pt;height:1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" fillcolor="white [3212]" strokecolor="#969696" strokeweight="2.25pt"/>
            </w:pict>
          </mc:Fallback>
        </mc:AlternateContent>
      </w:r>
    </w:p>
    <w:sectPr w:rsidR="00974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31E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4C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B1AA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11A2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52"/>
    <w:rsid w:val="0000094D"/>
    <w:rsid w:val="002A1452"/>
    <w:rsid w:val="004C2E23"/>
    <w:rsid w:val="00974F76"/>
    <w:rsid w:val="00A07E80"/>
    <w:rsid w:val="00D6462E"/>
    <w:rsid w:val="00D74DF2"/>
    <w:rsid w:val="00FC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oNotEmbedSmartTags/>
  <w:decimalSymbol w:val="."/>
  <w:listSeparator w:val=","/>
  <w15:docId w15:val="{BA6C8ACB-A7DD-4870-9537-17B2FCA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.ramirez\AppData\Roaming\Microsoft\Templates\CD%20or%20DVD%20face%20labels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ED011D04F045FAAD66C52960BD5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D8D5-0A01-45F7-A56A-3F50CC8A147E}"/>
      </w:docPartPr>
      <w:docPartBody>
        <w:p w:rsidR="00000000" w:rsidRDefault="00000000">
          <w:pPr>
            <w:pStyle w:val="A4ED011D04F045FAAD66C52960BD5589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051B640E3546B1B436B00BC4D26DDB">
    <w:name w:val="02051B640E3546B1B436B00BC4D26DDB"/>
  </w:style>
  <w:style w:type="paragraph" w:customStyle="1" w:styleId="A4ED011D04F045FAAD66C52960BD5589">
    <w:name w:val="A4ED011D04F045FAAD66C52960BD5589"/>
  </w:style>
  <w:style w:type="paragraph" w:customStyle="1" w:styleId="79B2929D08B64A569B772DAC70D06891">
    <w:name w:val="79B2929D08B64A569B772DAC70D06891"/>
  </w:style>
  <w:style w:type="paragraph" w:customStyle="1" w:styleId="03E7DCC79B69442C8980421A09B0F4B0">
    <w:name w:val="03E7DCC79B69442C8980421A09B0F4B0"/>
  </w:style>
  <w:style w:type="paragraph" w:customStyle="1" w:styleId="4F221E44F85D469D91F48F41570D2A3D">
    <w:name w:val="4F221E44F85D469D91F48F41570D2A3D"/>
  </w:style>
  <w:style w:type="paragraph" w:customStyle="1" w:styleId="31054394580D4C6FA6158A2FDCBDFB14">
    <w:name w:val="31054394580D4C6FA6158A2FDCBDF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 or DVD face labels (2 per page).dotx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IPN  UPIICSA</dc:title>
  <dc:subject/>
  <dc:creator>Fabian Ramirez Galindo</dc:creator>
  <cp:keywords/>
  <cp:lastModifiedBy>Fabian Ramirez Galindo</cp:lastModifiedBy>
  <cp:revision>4</cp:revision>
  <cp:lastPrinted>2006-08-01T17:47:00Z</cp:lastPrinted>
  <dcterms:created xsi:type="dcterms:W3CDTF">2015-12-08T21:56:00Z</dcterms:created>
  <dcterms:modified xsi:type="dcterms:W3CDTF">2015-12-08T22:33:00Z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